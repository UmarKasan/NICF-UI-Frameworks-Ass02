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0C9DF" w14:textId="77777777"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25634396" wp14:editId="6C249094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D358DE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F2D7E9A" w14:textId="2A3234CF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1CB7BB8" wp14:editId="75ABA491">
                      <wp:extent cx="3528695" cy="135255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352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4612B02" w14:textId="1F7A07F4" w:rsidR="00D077E9" w:rsidRDefault="00BD438F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56"/>
                                      <w:szCs w:val="48"/>
                                    </w:rPr>
                                  </w:pPr>
                                  <w:r w:rsidRPr="00BD438F">
                                    <w:rPr>
                                      <w:sz w:val="56"/>
                                      <w:szCs w:val="48"/>
                                    </w:rPr>
                                    <w:t>Axure Prototype</w:t>
                                  </w:r>
                                </w:p>
                                <w:p w14:paraId="278FEF90" w14:textId="7A6F3A7E" w:rsidR="00BD438F" w:rsidRDefault="00BD438F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56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48"/>
                                    </w:rPr>
                                    <w:t>Module 3</w:t>
                                  </w:r>
                                </w:p>
                                <w:p w14:paraId="1823F819" w14:textId="49017BB9" w:rsidR="00BD438F" w:rsidRPr="00BD438F" w:rsidRDefault="00BD438F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56"/>
                                      <w:szCs w:val="48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48"/>
                                    </w:rPr>
                                    <w:t>Assignment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1CB7B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10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" filled="f" stroked="f" strokeweight=".5pt">
                      <v:textbox>
                        <w:txbxContent>
                          <w:p w14:paraId="44612B02" w14:textId="1F7A07F4" w:rsidR="00D077E9" w:rsidRDefault="00BD438F" w:rsidP="00D077E9">
                            <w:pPr>
                              <w:pStyle w:val="Title"/>
                              <w:spacing w:after="0"/>
                              <w:rPr>
                                <w:sz w:val="56"/>
                                <w:szCs w:val="48"/>
                              </w:rPr>
                            </w:pPr>
                            <w:r w:rsidRPr="00BD438F">
                              <w:rPr>
                                <w:sz w:val="56"/>
                                <w:szCs w:val="48"/>
                              </w:rPr>
                              <w:t>Axure Prototype</w:t>
                            </w:r>
                          </w:p>
                          <w:p w14:paraId="278FEF90" w14:textId="7A6F3A7E" w:rsidR="00BD438F" w:rsidRDefault="00BD438F" w:rsidP="00D077E9">
                            <w:pPr>
                              <w:pStyle w:val="Title"/>
                              <w:spacing w:after="0"/>
                              <w:rPr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sz w:val="56"/>
                                <w:szCs w:val="48"/>
                              </w:rPr>
                              <w:t>Module 3</w:t>
                            </w:r>
                          </w:p>
                          <w:p w14:paraId="1823F819" w14:textId="49017BB9" w:rsidR="00BD438F" w:rsidRPr="00BD438F" w:rsidRDefault="00BD438F" w:rsidP="00D077E9">
                            <w:pPr>
                              <w:pStyle w:val="Title"/>
                              <w:spacing w:after="0"/>
                              <w:rPr>
                                <w:sz w:val="56"/>
                                <w:szCs w:val="48"/>
                              </w:rPr>
                            </w:pPr>
                            <w:r>
                              <w:rPr>
                                <w:sz w:val="56"/>
                                <w:szCs w:val="48"/>
                              </w:rPr>
                              <w:t>Assignment 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F5EA6E5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6503BF" wp14:editId="684D7540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320C0F7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42E0E3BA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A92F580" w14:textId="3C36BC73" w:rsidR="00D077E9" w:rsidRDefault="00D077E9" w:rsidP="00D077E9">
            <w:pPr>
              <w:rPr>
                <w:noProof/>
              </w:rPr>
            </w:pPr>
          </w:p>
        </w:tc>
      </w:tr>
      <w:tr w:rsidR="00D077E9" w14:paraId="5F8784A1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E2142F7CD6C54D6E96D94AB26E750E13"/>
              </w:placeholder>
              <w15:appearance w15:val="hidden"/>
            </w:sdtPr>
            <w:sdtContent>
              <w:p w14:paraId="488D2133" w14:textId="584BAB41"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154C04">
                  <w:rPr>
                    <w:rStyle w:val="SubtitleChar"/>
                    <w:b w:val="0"/>
                    <w:noProof/>
                  </w:rPr>
                  <w:t>December 21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693F7811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E98014C" wp14:editId="2876B3C7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F8E675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42EE1C83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43C89C7D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2284B85" w14:textId="7F251D11" w:rsidR="00D077E9" w:rsidRDefault="00000000" w:rsidP="00D077E9">
            <w:sdt>
              <w:sdtPr>
                <w:id w:val="-1740469667"/>
                <w:placeholder>
                  <w:docPart w:val="4A53340AF96B4101A59D2C0E010BD1D5"/>
                </w:placeholder>
                <w15:appearance w15:val="hidden"/>
              </w:sdtPr>
              <w:sdtContent>
                <w:r w:rsidR="00BD438F">
                  <w:t>PGSE-0922A-017</w:t>
                </w:r>
              </w:sdtContent>
            </w:sdt>
          </w:p>
          <w:p w14:paraId="5EE5D434" w14:textId="7464ACD0"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068766E8358347B59EC59B252D5C006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BD438F">
                  <w:t>Umar Bin Kasan</w:t>
                </w:r>
              </w:sdtContent>
            </w:sdt>
          </w:p>
          <w:p w14:paraId="320AB326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6CF80DCB" w14:textId="1AE86B82" w:rsidR="00D077E9" w:rsidRDefault="007C4C5F">
      <w:pPr>
        <w:spacing w:after="20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1C5F259" wp14:editId="03EE5A91">
            <wp:simplePos x="0" y="0"/>
            <wp:positionH relativeFrom="margin">
              <wp:align>right</wp:align>
            </wp:positionH>
            <wp:positionV relativeFrom="paragraph">
              <wp:posOffset>6442710</wp:posOffset>
            </wp:positionV>
            <wp:extent cx="1790700" cy="104153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0" b="98246" l="0" r="100000">
                                  <a14:foregroundMark x1="21769" y1="11696" x2="92517" y2="13450"/>
                                  <a14:foregroundMark x1="18027" y1="18129" x2="10204" y2="46784"/>
                                  <a14:foregroundMark x1="5442" y1="61404" x2="26531" y2="71345"/>
                                  <a14:foregroundMark x1="28571" y1="63158" x2="45238" y2="94152"/>
                                  <a14:foregroundMark x1="48980" y1="93567" x2="71429" y2="36842"/>
                                  <a14:foregroundMark x1="46259" y1="66667" x2="43537" y2="35673"/>
                                  <a14:foregroundMark x1="38776" y1="38596" x2="47959" y2="13450"/>
                                  <a14:foregroundMark x1="95918" y1="66082" x2="90816" y2="1637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4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F96646" wp14:editId="145ABD76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65B7B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649337" wp14:editId="287084AA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3FA021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" fillcolor="white [3212]" stroked="f" strokeweight="2pt">
                <w10:wrap anchory="page"/>
              </v:rect>
            </w:pict>
          </mc:Fallback>
        </mc:AlternateContent>
      </w:r>
      <w:r w:rsidR="00D077E9">
        <w:br w:type="page"/>
      </w:r>
    </w:p>
    <w:p w14:paraId="53A9717A" w14:textId="025715C2" w:rsidR="00154C04" w:rsidRDefault="00635314" w:rsidP="00154C04">
      <w:pPr>
        <w:pStyle w:val="Heading1"/>
      </w:pPr>
      <w:r>
        <w:lastRenderedPageBreak/>
        <w:t>UX Prototype</w:t>
      </w:r>
    </w:p>
    <w:sdt>
      <w:sdtPr>
        <w:id w:val="-808404115"/>
        <w:placeholder>
          <w:docPart w:val="0B396A0F30FA47D597633862B80224C5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rFonts w:eastAsiaTheme="minorEastAsia" w:cstheme="minorBidi"/>
          <w:bCs/>
          <w:sz w:val="28"/>
          <w:szCs w:val="22"/>
        </w:rPr>
      </w:sdtEndPr>
      <w:sdtContent>
        <w:p w14:paraId="4FE92088" w14:textId="2102BAA1" w:rsidR="00154C04" w:rsidRDefault="00154C04" w:rsidP="00154C04">
          <w:pPr>
            <w:pStyle w:val="Heading2"/>
          </w:pPr>
          <w:r>
            <w:t>Landing Page</w:t>
          </w:r>
        </w:p>
        <w:p w14:paraId="0413DB57" w14:textId="46331AB3" w:rsidR="00154C04" w:rsidRDefault="007C4C5F" w:rsidP="00154C04">
          <w:pPr>
            <w:rPr>
              <w:b w:val="0"/>
              <w:bCs/>
            </w:rPr>
          </w:pPr>
          <w:r>
            <w:rPr>
              <w:b w:val="0"/>
              <w:bCs/>
            </w:rPr>
            <w:t>Interactable buttons:</w:t>
          </w:r>
        </w:p>
        <w:p w14:paraId="31942C34" w14:textId="31AFC9C0" w:rsidR="007C4C5F" w:rsidRDefault="007C4C5F" w:rsidP="00154C04">
          <w:pPr>
            <w:rPr>
              <w:b w:val="0"/>
              <w:bCs/>
            </w:rPr>
          </w:pPr>
          <w:proofErr w:type="gramStart"/>
          <w:r>
            <w:rPr>
              <w:b w:val="0"/>
              <w:bCs/>
            </w:rPr>
            <w:t>.XYZ</w:t>
          </w:r>
          <w:proofErr w:type="gramEnd"/>
          <w:r>
            <w:rPr>
              <w:b w:val="0"/>
              <w:bCs/>
            </w:rPr>
            <w:t xml:space="preserve"> : Home Page</w:t>
          </w:r>
        </w:p>
        <w:p w14:paraId="3FDB88B7" w14:textId="03EF1A16" w:rsidR="007C4C5F" w:rsidRPr="007C4C5F" w:rsidRDefault="007C4C5F" w:rsidP="00154C04">
          <w:pPr>
            <w:rPr>
              <w:b w:val="0"/>
              <w:bCs/>
            </w:rPr>
          </w:pPr>
          <w:r>
            <w:rPr>
              <w:b w:val="0"/>
              <w:bCs/>
            </w:rPr>
            <w:t xml:space="preserve">SIGN </w:t>
          </w:r>
          <w:proofErr w:type="gramStart"/>
          <w:r>
            <w:rPr>
              <w:b w:val="0"/>
              <w:bCs/>
            </w:rPr>
            <w:t>IN :</w:t>
          </w:r>
          <w:proofErr w:type="gramEnd"/>
          <w:r>
            <w:rPr>
              <w:b w:val="0"/>
              <w:bCs/>
            </w:rPr>
            <w:t xml:space="preserve"> Goes to Sign in page</w:t>
          </w:r>
        </w:p>
      </w:sdtContent>
    </w:sdt>
    <w:p w14:paraId="4B3AAF48" w14:textId="2BB1A499" w:rsidR="0087605E" w:rsidRDefault="007C4C5F" w:rsidP="00DF027C">
      <w:r>
        <w:rPr>
          <w:noProof/>
        </w:rPr>
        <w:drawing>
          <wp:anchor distT="0" distB="0" distL="114300" distR="114300" simplePos="0" relativeHeight="251662336" behindDoc="0" locked="0" layoutInCell="1" allowOverlap="1" wp14:anchorId="434031D0" wp14:editId="25D00A15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2828925" cy="595312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7D10956" wp14:editId="6DB5A00B">
            <wp:simplePos x="0" y="0"/>
            <wp:positionH relativeFrom="column">
              <wp:posOffset>3249930</wp:posOffset>
            </wp:positionH>
            <wp:positionV relativeFrom="paragraph">
              <wp:posOffset>345440</wp:posOffset>
            </wp:positionV>
            <wp:extent cx="2857500" cy="5962015"/>
            <wp:effectExtent l="0" t="0" r="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6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45966" w14:textId="4AF82D49" w:rsidR="007C4C5F" w:rsidRDefault="007C4C5F">
      <w:pPr>
        <w:spacing w:after="200"/>
      </w:pPr>
      <w:r>
        <w:br w:type="page"/>
      </w:r>
    </w:p>
    <w:sdt>
      <w:sdtPr>
        <w:id w:val="534474592"/>
        <w:placeholder>
          <w:docPart w:val="DD3749A4A27A4FBC954D47FEB9468F2A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rFonts w:eastAsiaTheme="minorEastAsia" w:cstheme="minorBidi"/>
          <w:bCs/>
          <w:sz w:val="28"/>
          <w:szCs w:val="22"/>
        </w:rPr>
      </w:sdtEndPr>
      <w:sdtContent>
        <w:p w14:paraId="09456E2D" w14:textId="675334FD" w:rsidR="007C4C5F" w:rsidRDefault="007C4C5F" w:rsidP="007C4C5F">
          <w:pPr>
            <w:pStyle w:val="Heading2"/>
          </w:pPr>
          <w:r>
            <w:t>Sign In</w:t>
          </w:r>
          <w:r>
            <w:t xml:space="preserve"> Page</w:t>
          </w:r>
        </w:p>
        <w:p w14:paraId="47A07B74" w14:textId="77777777" w:rsidR="007C4C5F" w:rsidRDefault="007C4C5F" w:rsidP="007C4C5F">
          <w:pPr>
            <w:rPr>
              <w:b w:val="0"/>
              <w:bCs/>
            </w:rPr>
          </w:pPr>
          <w:r>
            <w:rPr>
              <w:b w:val="0"/>
              <w:bCs/>
            </w:rPr>
            <w:t>Interactable buttons:</w:t>
          </w:r>
        </w:p>
        <w:p w14:paraId="72ACF970" w14:textId="26351699" w:rsidR="007C4C5F" w:rsidRDefault="007C4C5F" w:rsidP="007C4C5F">
          <w:pPr>
            <w:rPr>
              <w:b w:val="0"/>
              <w:bCs/>
            </w:rPr>
          </w:pPr>
          <w:proofErr w:type="gramStart"/>
          <w:r>
            <w:rPr>
              <w:b w:val="0"/>
              <w:bCs/>
            </w:rPr>
            <w:t>.XYZ</w:t>
          </w:r>
          <w:proofErr w:type="gramEnd"/>
          <w:r>
            <w:rPr>
              <w:b w:val="0"/>
              <w:bCs/>
            </w:rPr>
            <w:t xml:space="preserve"> : Home Page</w:t>
          </w:r>
        </w:p>
        <w:p w14:paraId="70EA37E5" w14:textId="77777777" w:rsidR="007C4C5F" w:rsidRPr="007C4C5F" w:rsidRDefault="007C4C5F" w:rsidP="007C4C5F">
          <w:pPr>
            <w:rPr>
              <w:b w:val="0"/>
              <w:bCs/>
            </w:rPr>
          </w:pPr>
          <w:r>
            <w:rPr>
              <w:b w:val="0"/>
              <w:bCs/>
            </w:rPr>
            <w:t xml:space="preserve">SIGN </w:t>
          </w:r>
          <w:proofErr w:type="gramStart"/>
          <w:r>
            <w:rPr>
              <w:b w:val="0"/>
              <w:bCs/>
            </w:rPr>
            <w:t>IN :</w:t>
          </w:r>
          <w:proofErr w:type="gramEnd"/>
          <w:r>
            <w:rPr>
              <w:b w:val="0"/>
              <w:bCs/>
            </w:rPr>
            <w:t xml:space="preserve"> Goes to Sign in page</w:t>
          </w:r>
        </w:p>
      </w:sdtContent>
    </w:sdt>
    <w:p w14:paraId="2DEE1ECA" w14:textId="2614D5BB" w:rsidR="007C4C5F" w:rsidRDefault="007C4C5F" w:rsidP="007C4C5F">
      <w:pPr>
        <w:rPr>
          <w:b w:val="0"/>
          <w:bCs/>
        </w:rPr>
      </w:pPr>
      <w:r w:rsidRPr="007C4C5F">
        <w:rPr>
          <w:b w:val="0"/>
          <w:bCs/>
        </w:rPr>
        <w:t>Submit:</w:t>
      </w:r>
      <w:r>
        <w:rPr>
          <w:b w:val="0"/>
          <w:bCs/>
        </w:rPr>
        <w:t xml:space="preserve"> Will go to corresponding page if you are a </w:t>
      </w:r>
      <w:proofErr w:type="gramStart"/>
      <w:r>
        <w:rPr>
          <w:b w:val="0"/>
          <w:bCs/>
        </w:rPr>
        <w:t>Student</w:t>
      </w:r>
      <w:proofErr w:type="gramEnd"/>
      <w:r>
        <w:rPr>
          <w:b w:val="0"/>
          <w:bCs/>
        </w:rPr>
        <w:t xml:space="preserve"> | Teacher | Admin</w:t>
      </w:r>
    </w:p>
    <w:p w14:paraId="02BD9964" w14:textId="1F792E87" w:rsidR="007C4C5F" w:rsidRDefault="007C4C5F" w:rsidP="007C4C5F">
      <w:pPr>
        <w:rPr>
          <w:b w:val="0"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4E46BD" wp14:editId="1AC1AA18">
            <wp:simplePos x="0" y="0"/>
            <wp:positionH relativeFrom="margin">
              <wp:posOffset>1240155</wp:posOffset>
            </wp:positionH>
            <wp:positionV relativeFrom="page">
              <wp:posOffset>2676525</wp:posOffset>
            </wp:positionV>
            <wp:extent cx="2914650" cy="613283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13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bCs/>
        </w:rPr>
        <w:t>Forget Password: Will Auto scroll down to forgot password section</w:t>
      </w:r>
    </w:p>
    <w:p w14:paraId="06FAB502" w14:textId="77777777" w:rsidR="007C4C5F" w:rsidRDefault="007C4C5F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sdt>
      <w:sdtPr>
        <w:id w:val="-46075362"/>
        <w:placeholder>
          <w:docPart w:val="13E6EC7A842848408FAF25545967574D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rFonts w:eastAsiaTheme="minorEastAsia" w:cstheme="minorBidi"/>
          <w:bCs/>
          <w:sz w:val="28"/>
          <w:szCs w:val="22"/>
        </w:rPr>
      </w:sdtEndPr>
      <w:sdtContent>
        <w:p w14:paraId="66CF7345" w14:textId="112BA359" w:rsidR="007C4C5F" w:rsidRDefault="007C4C5F" w:rsidP="007C4C5F">
          <w:pPr>
            <w:pStyle w:val="Heading2"/>
          </w:pPr>
          <w:r>
            <w:t>Admin</w:t>
          </w:r>
          <w:r>
            <w:t xml:space="preserve"> Page</w:t>
          </w:r>
        </w:p>
        <w:p w14:paraId="3F86126E" w14:textId="093F4A06" w:rsidR="007C4C5F" w:rsidRDefault="007C4C5F" w:rsidP="007C4C5F">
          <w:pPr>
            <w:rPr>
              <w:b w:val="0"/>
              <w:bCs/>
            </w:rPr>
          </w:pPr>
          <w:r>
            <w:rPr>
              <w:b w:val="0"/>
              <w:bCs/>
            </w:rPr>
            <w:t>Interactable buttons:</w:t>
          </w:r>
        </w:p>
        <w:p w14:paraId="157DE32D" w14:textId="77777777" w:rsidR="007C4C5F" w:rsidRDefault="007C4C5F" w:rsidP="007C4C5F">
          <w:pPr>
            <w:rPr>
              <w:b w:val="0"/>
              <w:bCs/>
            </w:rPr>
          </w:pPr>
          <w:proofErr w:type="gramStart"/>
          <w:r>
            <w:rPr>
              <w:b w:val="0"/>
              <w:bCs/>
            </w:rPr>
            <w:t>.XYZ</w:t>
          </w:r>
          <w:proofErr w:type="gramEnd"/>
          <w:r>
            <w:rPr>
              <w:b w:val="0"/>
              <w:bCs/>
            </w:rPr>
            <w:t xml:space="preserve"> : Home Page</w:t>
          </w:r>
        </w:p>
        <w:p w14:paraId="1980E754" w14:textId="03EE8328" w:rsidR="007C4C5F" w:rsidRDefault="0033453F" w:rsidP="007C4C5F">
          <w:pPr>
            <w:rPr>
              <w:b w:val="0"/>
              <w:bCs/>
            </w:rPr>
          </w:pPr>
          <w:r>
            <w:rPr>
              <w:b w:val="0"/>
              <w:bCs/>
            </w:rPr>
            <w:t>Log</w:t>
          </w:r>
          <w:r w:rsidR="007C4C5F">
            <w:rPr>
              <w:b w:val="0"/>
              <w:bCs/>
            </w:rPr>
            <w:t xml:space="preserve"> </w:t>
          </w:r>
          <w:proofErr w:type="gramStart"/>
          <w:r w:rsidR="007C4C5F">
            <w:rPr>
              <w:b w:val="0"/>
              <w:bCs/>
            </w:rPr>
            <w:t>Out</w:t>
          </w:r>
          <w:r w:rsidR="007C4C5F">
            <w:rPr>
              <w:b w:val="0"/>
              <w:bCs/>
            </w:rPr>
            <w:t xml:space="preserve"> :</w:t>
          </w:r>
          <w:proofErr w:type="gramEnd"/>
          <w:r w:rsidR="007C4C5F">
            <w:rPr>
              <w:b w:val="0"/>
              <w:bCs/>
            </w:rPr>
            <w:t xml:space="preserve"> Goes to </w:t>
          </w:r>
          <w:r>
            <w:rPr>
              <w:b w:val="0"/>
              <w:bCs/>
            </w:rPr>
            <w:t>Log Out</w:t>
          </w:r>
          <w:r w:rsidR="007C4C5F">
            <w:rPr>
              <w:b w:val="0"/>
              <w:bCs/>
            </w:rPr>
            <w:t xml:space="preserve"> page</w:t>
          </w:r>
        </w:p>
        <w:p w14:paraId="7694A925" w14:textId="5A7B3FD9" w:rsidR="0033453F" w:rsidRPr="007C4C5F" w:rsidRDefault="0033453F" w:rsidP="0033453F">
          <w:pPr>
            <w:rPr>
              <w:b w:val="0"/>
              <w:bCs/>
            </w:rPr>
          </w:pPr>
          <w:r>
            <w:rPr>
              <w:b w:val="0"/>
              <w:bCs/>
            </w:rPr>
            <w:t>Pages</w:t>
          </w:r>
          <w:r>
            <w:rPr>
              <w:b w:val="0"/>
              <w:bCs/>
            </w:rPr>
            <w:t>:</w:t>
          </w:r>
        </w:p>
      </w:sdtContent>
    </w:sdt>
    <w:p w14:paraId="2A5537FE" w14:textId="27CBD871" w:rsidR="00CA46EA" w:rsidRDefault="0033453F" w:rsidP="00CA46EA">
      <w:pPr>
        <w:rPr>
          <w:b w:val="0"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6E22007" wp14:editId="2C8EDD72">
            <wp:simplePos x="0" y="0"/>
            <wp:positionH relativeFrom="column">
              <wp:posOffset>868680</wp:posOffset>
            </wp:positionH>
            <wp:positionV relativeFrom="page">
              <wp:posOffset>2895600</wp:posOffset>
            </wp:positionV>
            <wp:extent cx="4000500" cy="6036310"/>
            <wp:effectExtent l="0" t="0" r="0" b="254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C5F" w:rsidRPr="007C4C5F">
        <w:rPr>
          <w:b w:val="0"/>
          <w:bCs/>
        </w:rPr>
        <w:t>Submit:</w:t>
      </w:r>
      <w:r w:rsidR="007C4C5F">
        <w:rPr>
          <w:b w:val="0"/>
          <w:bCs/>
        </w:rPr>
        <w:t xml:space="preserve"> Will go to corresponding page if you are a</w:t>
      </w:r>
      <w:r w:rsidR="00CA46EA">
        <w:rPr>
          <w:b w:val="0"/>
          <w:bCs/>
        </w:rPr>
        <w:t xml:space="preserve">n </w:t>
      </w:r>
      <w:r w:rsidR="007C4C5F">
        <w:rPr>
          <w:b w:val="0"/>
          <w:bCs/>
        </w:rPr>
        <w:t>Admin</w:t>
      </w:r>
    </w:p>
    <w:p w14:paraId="3EDBDBBB" w14:textId="5E5CD49B" w:rsidR="007C4C5F" w:rsidRDefault="0033453F" w:rsidP="00CA46EA">
      <w:pPr>
        <w:rPr>
          <w:b w:val="0"/>
          <w:bCs/>
        </w:rPr>
      </w:pPr>
      <w:r>
        <w:rPr>
          <w:b w:val="0"/>
          <w:bCs/>
        </w:rPr>
        <w:t>Pop Up Page</w:t>
      </w:r>
      <w:r w:rsidR="007C4C5F">
        <w:rPr>
          <w:b w:val="0"/>
          <w:bCs/>
        </w:rPr>
        <w:t xml:space="preserve">: </w:t>
      </w:r>
      <w:r>
        <w:rPr>
          <w:b w:val="0"/>
          <w:bCs/>
        </w:rPr>
        <w:t>Confirming the Admin is Logged in</w:t>
      </w:r>
    </w:p>
    <w:p w14:paraId="7131D304" w14:textId="7FD22E0F" w:rsidR="0033453F" w:rsidRDefault="0033453F">
      <w:pPr>
        <w:spacing w:after="200"/>
        <w:rPr>
          <w:b w:val="0"/>
          <w:bCs/>
        </w:rPr>
      </w:pPr>
      <w:r>
        <w:rPr>
          <w:b w:val="0"/>
          <w:bCs/>
        </w:rPr>
        <w:br w:type="page"/>
      </w:r>
    </w:p>
    <w:sdt>
      <w:sdtPr>
        <w:id w:val="735446771"/>
        <w:placeholder>
          <w:docPart w:val="6618BB660D3244B7BD0E28FD34454ED2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rFonts w:eastAsiaTheme="minorEastAsia" w:cstheme="minorBidi"/>
          <w:bCs/>
          <w:sz w:val="28"/>
          <w:szCs w:val="22"/>
        </w:rPr>
      </w:sdtEndPr>
      <w:sdtContent>
        <w:p w14:paraId="6D703AA0" w14:textId="3FEBB46B" w:rsidR="0033453F" w:rsidRDefault="00CA46EA" w:rsidP="0033453F">
          <w:pPr>
            <w:pStyle w:val="Heading2"/>
          </w:pPr>
          <w:r>
            <w:t>Student</w:t>
          </w:r>
          <w:r w:rsidR="0033453F">
            <w:t xml:space="preserve"> Page</w:t>
          </w:r>
        </w:p>
        <w:p w14:paraId="0585FCF9" w14:textId="77777777" w:rsidR="0033453F" w:rsidRDefault="0033453F" w:rsidP="0033453F">
          <w:pPr>
            <w:rPr>
              <w:b w:val="0"/>
              <w:bCs/>
            </w:rPr>
          </w:pPr>
          <w:r>
            <w:rPr>
              <w:b w:val="0"/>
              <w:bCs/>
            </w:rPr>
            <w:t>Interactable buttons:</w:t>
          </w:r>
        </w:p>
        <w:p w14:paraId="00467EDA" w14:textId="77777777" w:rsidR="0033453F" w:rsidRDefault="0033453F" w:rsidP="0033453F">
          <w:pPr>
            <w:rPr>
              <w:b w:val="0"/>
              <w:bCs/>
            </w:rPr>
          </w:pPr>
          <w:proofErr w:type="gramStart"/>
          <w:r>
            <w:rPr>
              <w:b w:val="0"/>
              <w:bCs/>
            </w:rPr>
            <w:t>.XYZ</w:t>
          </w:r>
          <w:proofErr w:type="gramEnd"/>
          <w:r>
            <w:rPr>
              <w:b w:val="0"/>
              <w:bCs/>
            </w:rPr>
            <w:t xml:space="preserve"> : Home Page</w:t>
          </w:r>
        </w:p>
        <w:p w14:paraId="2B7D32FC" w14:textId="77777777" w:rsidR="0033453F" w:rsidRDefault="0033453F" w:rsidP="0033453F">
          <w:pPr>
            <w:rPr>
              <w:b w:val="0"/>
              <w:bCs/>
            </w:rPr>
          </w:pPr>
          <w:r>
            <w:rPr>
              <w:b w:val="0"/>
              <w:bCs/>
            </w:rPr>
            <w:t xml:space="preserve">Log </w:t>
          </w:r>
          <w:proofErr w:type="gramStart"/>
          <w:r>
            <w:rPr>
              <w:b w:val="0"/>
              <w:bCs/>
            </w:rPr>
            <w:t>Out :</w:t>
          </w:r>
          <w:proofErr w:type="gramEnd"/>
          <w:r>
            <w:rPr>
              <w:b w:val="0"/>
              <w:bCs/>
            </w:rPr>
            <w:t xml:space="preserve"> Goes to Log Out page</w:t>
          </w:r>
        </w:p>
        <w:p w14:paraId="7D19B374" w14:textId="722E21E8" w:rsidR="0033453F" w:rsidRPr="007C4C5F" w:rsidRDefault="0033453F" w:rsidP="0033453F">
          <w:pPr>
            <w:rPr>
              <w:b w:val="0"/>
              <w:bCs/>
            </w:rPr>
          </w:pPr>
          <w:r>
            <w:rPr>
              <w:b w:val="0"/>
              <w:bCs/>
            </w:rPr>
            <w:t>Pages:</w:t>
          </w:r>
        </w:p>
      </w:sdtContent>
    </w:sdt>
    <w:p w14:paraId="063B15A1" w14:textId="32F623E5" w:rsidR="00CA46EA" w:rsidRDefault="0033453F" w:rsidP="00CA46EA">
      <w:pPr>
        <w:rPr>
          <w:b w:val="0"/>
          <w:bCs/>
        </w:rPr>
      </w:pPr>
      <w:r w:rsidRPr="007C4C5F">
        <w:rPr>
          <w:b w:val="0"/>
          <w:bCs/>
        </w:rPr>
        <w:t>Submit:</w:t>
      </w:r>
      <w:r>
        <w:rPr>
          <w:b w:val="0"/>
          <w:bCs/>
        </w:rPr>
        <w:t xml:space="preserve"> Will go to corresponding page if you are a </w:t>
      </w:r>
      <w:proofErr w:type="gramStart"/>
      <w:r w:rsidR="00CA46EA">
        <w:rPr>
          <w:b w:val="0"/>
          <w:bCs/>
        </w:rPr>
        <w:t>Student</w:t>
      </w:r>
      <w:proofErr w:type="gramEnd"/>
    </w:p>
    <w:p w14:paraId="362110DC" w14:textId="481AE8D5" w:rsidR="0033453F" w:rsidRDefault="00CA46EA" w:rsidP="0033453F">
      <w:pPr>
        <w:rPr>
          <w:b w:val="0"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40A2549" wp14:editId="5D9084AC">
            <wp:simplePos x="0" y="0"/>
            <wp:positionH relativeFrom="column">
              <wp:posOffset>1287780</wp:posOffset>
            </wp:positionH>
            <wp:positionV relativeFrom="paragraph">
              <wp:posOffset>316865</wp:posOffset>
            </wp:positionV>
            <wp:extent cx="2929255" cy="5934075"/>
            <wp:effectExtent l="0" t="0" r="444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53F">
        <w:rPr>
          <w:b w:val="0"/>
          <w:bCs/>
        </w:rPr>
        <w:t xml:space="preserve">Pop Up Page: Confirming the </w:t>
      </w:r>
      <w:r>
        <w:rPr>
          <w:b w:val="0"/>
          <w:bCs/>
        </w:rPr>
        <w:t>Student</w:t>
      </w:r>
      <w:r w:rsidR="0033453F">
        <w:rPr>
          <w:b w:val="0"/>
          <w:bCs/>
        </w:rPr>
        <w:t xml:space="preserve"> is Logged in</w:t>
      </w:r>
    </w:p>
    <w:p w14:paraId="684F72E8" w14:textId="0C3EAC01" w:rsidR="00CA46EA" w:rsidRDefault="00CA46EA">
      <w:pPr>
        <w:spacing w:after="200"/>
      </w:pPr>
      <w:r>
        <w:br w:type="page"/>
      </w:r>
    </w:p>
    <w:sdt>
      <w:sdtPr>
        <w:id w:val="480205765"/>
        <w:placeholder>
          <w:docPart w:val="89FC18CE43AF47A0928F0E50CCF5580C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rFonts w:eastAsiaTheme="minorEastAsia" w:cstheme="minorBidi"/>
          <w:bCs/>
          <w:sz w:val="28"/>
          <w:szCs w:val="22"/>
        </w:rPr>
      </w:sdtEndPr>
      <w:sdtContent>
        <w:p w14:paraId="7782A40F" w14:textId="689D3AF8" w:rsidR="00CA46EA" w:rsidRDefault="00CA46EA" w:rsidP="00CA46EA">
          <w:pPr>
            <w:pStyle w:val="Heading2"/>
          </w:pPr>
          <w:r>
            <w:t>Teacher</w:t>
          </w:r>
          <w:r>
            <w:t xml:space="preserve"> Page</w:t>
          </w:r>
        </w:p>
        <w:p w14:paraId="69DCD047" w14:textId="77777777" w:rsidR="00CA46EA" w:rsidRDefault="00CA46EA" w:rsidP="00CA46EA">
          <w:pPr>
            <w:rPr>
              <w:b w:val="0"/>
              <w:bCs/>
            </w:rPr>
          </w:pPr>
          <w:r>
            <w:rPr>
              <w:b w:val="0"/>
              <w:bCs/>
            </w:rPr>
            <w:t>Interactable buttons:</w:t>
          </w:r>
        </w:p>
        <w:p w14:paraId="572F254F" w14:textId="77777777" w:rsidR="00CA46EA" w:rsidRDefault="00CA46EA" w:rsidP="00CA46EA">
          <w:pPr>
            <w:rPr>
              <w:b w:val="0"/>
              <w:bCs/>
            </w:rPr>
          </w:pPr>
          <w:proofErr w:type="gramStart"/>
          <w:r>
            <w:rPr>
              <w:b w:val="0"/>
              <w:bCs/>
            </w:rPr>
            <w:t>.XYZ</w:t>
          </w:r>
          <w:proofErr w:type="gramEnd"/>
          <w:r>
            <w:rPr>
              <w:b w:val="0"/>
              <w:bCs/>
            </w:rPr>
            <w:t xml:space="preserve"> : Home Page</w:t>
          </w:r>
        </w:p>
        <w:p w14:paraId="46B728A8" w14:textId="77777777" w:rsidR="00CA46EA" w:rsidRDefault="00CA46EA" w:rsidP="00CA46EA">
          <w:pPr>
            <w:rPr>
              <w:b w:val="0"/>
              <w:bCs/>
            </w:rPr>
          </w:pPr>
          <w:r>
            <w:rPr>
              <w:b w:val="0"/>
              <w:bCs/>
            </w:rPr>
            <w:t xml:space="preserve">Log </w:t>
          </w:r>
          <w:proofErr w:type="gramStart"/>
          <w:r>
            <w:rPr>
              <w:b w:val="0"/>
              <w:bCs/>
            </w:rPr>
            <w:t>Out :</w:t>
          </w:r>
          <w:proofErr w:type="gramEnd"/>
          <w:r>
            <w:rPr>
              <w:b w:val="0"/>
              <w:bCs/>
            </w:rPr>
            <w:t xml:space="preserve"> Goes to Log Out page</w:t>
          </w:r>
        </w:p>
        <w:p w14:paraId="7B9F9084" w14:textId="77777777" w:rsidR="00CA46EA" w:rsidRPr="007C4C5F" w:rsidRDefault="00CA46EA" w:rsidP="00CA46EA">
          <w:pPr>
            <w:rPr>
              <w:b w:val="0"/>
              <w:bCs/>
            </w:rPr>
          </w:pPr>
          <w:r>
            <w:rPr>
              <w:b w:val="0"/>
              <w:bCs/>
            </w:rPr>
            <w:t>Pages:</w:t>
          </w:r>
        </w:p>
      </w:sdtContent>
    </w:sdt>
    <w:p w14:paraId="33780FD7" w14:textId="27C6BB02" w:rsidR="00CA46EA" w:rsidRDefault="00CA46EA" w:rsidP="00CA46EA">
      <w:pPr>
        <w:rPr>
          <w:b w:val="0"/>
          <w:bCs/>
        </w:rPr>
      </w:pPr>
      <w:r w:rsidRPr="007C4C5F">
        <w:rPr>
          <w:b w:val="0"/>
          <w:bCs/>
        </w:rPr>
        <w:t>Submit:</w:t>
      </w:r>
      <w:r>
        <w:rPr>
          <w:b w:val="0"/>
          <w:bCs/>
        </w:rPr>
        <w:t xml:space="preserve"> Will go to corresponding page if you are a </w:t>
      </w:r>
      <w:proofErr w:type="gramStart"/>
      <w:r>
        <w:rPr>
          <w:b w:val="0"/>
          <w:bCs/>
        </w:rPr>
        <w:t>Teacher</w:t>
      </w:r>
      <w:proofErr w:type="gramEnd"/>
    </w:p>
    <w:p w14:paraId="2004768F" w14:textId="0A106D74" w:rsidR="00CA46EA" w:rsidRDefault="00CA46EA" w:rsidP="00CA46EA">
      <w:pPr>
        <w:rPr>
          <w:b w:val="0"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C282338" wp14:editId="24A6532C">
            <wp:simplePos x="0" y="0"/>
            <wp:positionH relativeFrom="column">
              <wp:posOffset>1106805</wp:posOffset>
            </wp:positionH>
            <wp:positionV relativeFrom="page">
              <wp:posOffset>2847975</wp:posOffset>
            </wp:positionV>
            <wp:extent cx="2948940" cy="5905500"/>
            <wp:effectExtent l="0" t="0" r="381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bCs/>
        </w:rPr>
        <w:t xml:space="preserve">Pop Up Page: Confirming the </w:t>
      </w:r>
      <w:r>
        <w:rPr>
          <w:b w:val="0"/>
          <w:bCs/>
        </w:rPr>
        <w:t>Teacher</w:t>
      </w:r>
      <w:r>
        <w:rPr>
          <w:b w:val="0"/>
          <w:bCs/>
        </w:rPr>
        <w:t xml:space="preserve"> is Logged in</w:t>
      </w:r>
    </w:p>
    <w:p w14:paraId="5B595CF5" w14:textId="3343AF84" w:rsidR="00CA46EA" w:rsidRDefault="00CA46EA">
      <w:pPr>
        <w:spacing w:after="200"/>
      </w:pPr>
      <w:r>
        <w:br w:type="page"/>
      </w:r>
    </w:p>
    <w:sdt>
      <w:sdtPr>
        <w:id w:val="1545948428"/>
        <w:placeholder>
          <w:docPart w:val="F9A8105124274338A3ABB52851BECE2F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rFonts w:eastAsiaTheme="minorEastAsia" w:cstheme="minorBidi"/>
          <w:bCs/>
          <w:sz w:val="28"/>
          <w:szCs w:val="22"/>
        </w:rPr>
      </w:sdtEndPr>
      <w:sdtContent>
        <w:p w14:paraId="05F54AA9" w14:textId="44A5BFC1" w:rsidR="00CA46EA" w:rsidRDefault="00CA46EA" w:rsidP="00CA46EA">
          <w:pPr>
            <w:pStyle w:val="Heading2"/>
          </w:pPr>
          <w:r>
            <w:t>Forget Password</w:t>
          </w:r>
          <w:r>
            <w:t xml:space="preserve"> Page</w:t>
          </w:r>
        </w:p>
        <w:p w14:paraId="2E3DE9D9" w14:textId="77777777" w:rsidR="00CA46EA" w:rsidRDefault="00CA46EA" w:rsidP="00CA46EA">
          <w:pPr>
            <w:rPr>
              <w:b w:val="0"/>
              <w:bCs/>
            </w:rPr>
          </w:pPr>
          <w:r>
            <w:rPr>
              <w:b w:val="0"/>
              <w:bCs/>
            </w:rPr>
            <w:t>Interactable buttons:</w:t>
          </w:r>
        </w:p>
        <w:p w14:paraId="1840E301" w14:textId="77777777" w:rsidR="00CA46EA" w:rsidRDefault="00CA46EA" w:rsidP="00CA46EA">
          <w:pPr>
            <w:rPr>
              <w:b w:val="0"/>
              <w:bCs/>
            </w:rPr>
          </w:pPr>
          <w:proofErr w:type="gramStart"/>
          <w:r>
            <w:rPr>
              <w:b w:val="0"/>
              <w:bCs/>
            </w:rPr>
            <w:t>.XYZ</w:t>
          </w:r>
          <w:proofErr w:type="gramEnd"/>
          <w:r>
            <w:rPr>
              <w:b w:val="0"/>
              <w:bCs/>
            </w:rPr>
            <w:t xml:space="preserve"> : Home Page</w:t>
          </w:r>
        </w:p>
        <w:p w14:paraId="29FE1298" w14:textId="76229151" w:rsidR="00CA46EA" w:rsidRPr="007C4C5F" w:rsidRDefault="003441C5" w:rsidP="003441C5">
          <w:pPr>
            <w:rPr>
              <w:b w:val="0"/>
              <w:bCs/>
            </w:rPr>
          </w:pPr>
          <w:r>
            <w:rPr>
              <w:b w:val="0"/>
              <w:bCs/>
            </w:rPr>
            <w:t xml:space="preserve">Sign </w:t>
          </w:r>
          <w:proofErr w:type="gramStart"/>
          <w:r>
            <w:rPr>
              <w:b w:val="0"/>
              <w:bCs/>
            </w:rPr>
            <w:t>In</w:t>
          </w:r>
          <w:r w:rsidR="00CA46EA">
            <w:rPr>
              <w:b w:val="0"/>
              <w:bCs/>
            </w:rPr>
            <w:t xml:space="preserve"> :</w:t>
          </w:r>
          <w:proofErr w:type="gramEnd"/>
          <w:r w:rsidR="00CA46EA">
            <w:rPr>
              <w:b w:val="0"/>
              <w:bCs/>
            </w:rPr>
            <w:t xml:space="preserve"> Goes to </w:t>
          </w:r>
          <w:r>
            <w:rPr>
              <w:b w:val="0"/>
              <w:bCs/>
            </w:rPr>
            <w:t>Sign In</w:t>
          </w:r>
          <w:r w:rsidR="00CA46EA">
            <w:rPr>
              <w:b w:val="0"/>
              <w:bCs/>
            </w:rPr>
            <w:t xml:space="preserve"> page</w:t>
          </w:r>
        </w:p>
      </w:sdtContent>
    </w:sdt>
    <w:p w14:paraId="131C158E" w14:textId="40625A52" w:rsidR="00CA46EA" w:rsidRDefault="003441C5" w:rsidP="00CA46EA">
      <w:pPr>
        <w:rPr>
          <w:b w:val="0"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C00127A" wp14:editId="3F1E0ABE">
            <wp:simplePos x="0" y="0"/>
            <wp:positionH relativeFrom="column">
              <wp:posOffset>3135630</wp:posOffset>
            </wp:positionH>
            <wp:positionV relativeFrom="paragraph">
              <wp:posOffset>415290</wp:posOffset>
            </wp:positionV>
            <wp:extent cx="2895600" cy="60960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17D08B3" wp14:editId="1013AF8F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3019425" cy="6207760"/>
            <wp:effectExtent l="0" t="0" r="9525" b="254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6EA" w:rsidRPr="007C4C5F">
        <w:rPr>
          <w:b w:val="0"/>
          <w:bCs/>
        </w:rPr>
        <w:t>Submit:</w:t>
      </w:r>
      <w:r w:rsidR="00CA46EA">
        <w:rPr>
          <w:b w:val="0"/>
          <w:bCs/>
        </w:rPr>
        <w:t xml:space="preserve"> Will go to </w:t>
      </w:r>
      <w:proofErr w:type="gramStart"/>
      <w:r>
        <w:rPr>
          <w:b w:val="0"/>
          <w:bCs/>
        </w:rPr>
        <w:t>Successful  password</w:t>
      </w:r>
      <w:proofErr w:type="gramEnd"/>
      <w:r>
        <w:rPr>
          <w:b w:val="0"/>
          <w:bCs/>
        </w:rPr>
        <w:t xml:space="preserve"> reset page</w:t>
      </w:r>
      <w:r w:rsidRPr="003441C5">
        <w:rPr>
          <w:noProof/>
        </w:rPr>
        <w:t xml:space="preserve"> </w:t>
      </w:r>
    </w:p>
    <w:p w14:paraId="46B13385" w14:textId="5DA8BF8D" w:rsidR="007C4C5F" w:rsidRPr="007C4C5F" w:rsidRDefault="007C4C5F" w:rsidP="007C4C5F"/>
    <w:sectPr w:rsidR="007C4C5F" w:rsidRPr="007C4C5F" w:rsidSect="00DF027C">
      <w:headerReference w:type="default" r:id="rId18"/>
      <w:footerReference w:type="default" r:id="rId1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43A42" w14:textId="77777777" w:rsidR="00DF7448" w:rsidRDefault="00DF7448">
      <w:r>
        <w:separator/>
      </w:r>
    </w:p>
    <w:p w14:paraId="619BBA89" w14:textId="77777777" w:rsidR="00DF7448" w:rsidRDefault="00DF7448"/>
  </w:endnote>
  <w:endnote w:type="continuationSeparator" w:id="0">
    <w:p w14:paraId="4D698C06" w14:textId="77777777" w:rsidR="00DF7448" w:rsidRDefault="00DF7448">
      <w:r>
        <w:continuationSeparator/>
      </w:r>
    </w:p>
    <w:p w14:paraId="652D9918" w14:textId="77777777" w:rsidR="00DF7448" w:rsidRDefault="00DF74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CBF303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A368DA2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6EA4E" w14:textId="77777777" w:rsidR="00DF7448" w:rsidRDefault="00DF7448">
      <w:r>
        <w:separator/>
      </w:r>
    </w:p>
    <w:p w14:paraId="7D879AB5" w14:textId="77777777" w:rsidR="00DF7448" w:rsidRDefault="00DF7448"/>
  </w:footnote>
  <w:footnote w:type="continuationSeparator" w:id="0">
    <w:p w14:paraId="7FAE13FE" w14:textId="77777777" w:rsidR="00DF7448" w:rsidRDefault="00DF7448">
      <w:r>
        <w:continuationSeparator/>
      </w:r>
    </w:p>
    <w:p w14:paraId="5441E7D1" w14:textId="77777777" w:rsidR="00DF7448" w:rsidRDefault="00DF74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0AEB9F0F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1886EAD5" w14:textId="77777777" w:rsidR="00D077E9" w:rsidRDefault="00D077E9">
          <w:pPr>
            <w:pStyle w:val="Header"/>
          </w:pPr>
        </w:p>
      </w:tc>
    </w:tr>
  </w:tbl>
  <w:p w14:paraId="0C41C656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CD"/>
    <w:rsid w:val="0002482E"/>
    <w:rsid w:val="00050324"/>
    <w:rsid w:val="000A0150"/>
    <w:rsid w:val="000E63C9"/>
    <w:rsid w:val="00130E9D"/>
    <w:rsid w:val="00150A6D"/>
    <w:rsid w:val="00154C04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453F"/>
    <w:rsid w:val="0033762F"/>
    <w:rsid w:val="003441C5"/>
    <w:rsid w:val="00366C7E"/>
    <w:rsid w:val="00384EA3"/>
    <w:rsid w:val="003A39A1"/>
    <w:rsid w:val="003C2191"/>
    <w:rsid w:val="003D3863"/>
    <w:rsid w:val="004110DE"/>
    <w:rsid w:val="0044085A"/>
    <w:rsid w:val="004A6EEB"/>
    <w:rsid w:val="004B21A5"/>
    <w:rsid w:val="005037F0"/>
    <w:rsid w:val="00516A86"/>
    <w:rsid w:val="005275F6"/>
    <w:rsid w:val="00572102"/>
    <w:rsid w:val="005F1BB0"/>
    <w:rsid w:val="00635314"/>
    <w:rsid w:val="00656C4D"/>
    <w:rsid w:val="006E5716"/>
    <w:rsid w:val="007302B3"/>
    <w:rsid w:val="00730733"/>
    <w:rsid w:val="00730E3A"/>
    <w:rsid w:val="00736AAF"/>
    <w:rsid w:val="00752CCD"/>
    <w:rsid w:val="00765B2A"/>
    <w:rsid w:val="00783A34"/>
    <w:rsid w:val="007C4C5F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89E"/>
    <w:rsid w:val="00AC29F3"/>
    <w:rsid w:val="00B231E5"/>
    <w:rsid w:val="00BD438F"/>
    <w:rsid w:val="00C02B87"/>
    <w:rsid w:val="00C4086D"/>
    <w:rsid w:val="00CA1896"/>
    <w:rsid w:val="00CA46EA"/>
    <w:rsid w:val="00CB5B28"/>
    <w:rsid w:val="00CC7447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DF7448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DEFEA"/>
  <w15:docId w15:val="{E9D5641F-FE61-4AC6-9DFC-290646E1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6EA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mar\AppData\Local\Microsoft\Office\16.0\DTS\en-US%7b30638DB4-578D-4636-A65A-814416E5CB7F%7d\%7b25CCC44C-DA49-4CF9-A94F-582B96AA2D3D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142F7CD6C54D6E96D94AB26E750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C9046-998B-408A-910B-3C9301644A7A}"/>
      </w:docPartPr>
      <w:docPartBody>
        <w:p w:rsidR="00DA2060" w:rsidRDefault="00000000">
          <w:pPr>
            <w:pStyle w:val="E2142F7CD6C54D6E96D94AB26E750E13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19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A53340AF96B4101A59D2C0E010BD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4DCD5-760A-43BC-8AC0-3BBF89147B80}"/>
      </w:docPartPr>
      <w:docPartBody>
        <w:p w:rsidR="00DA2060" w:rsidRDefault="00000000">
          <w:pPr>
            <w:pStyle w:val="4A53340AF96B4101A59D2C0E010BD1D5"/>
          </w:pPr>
          <w:r>
            <w:t>COMPANY NAME</w:t>
          </w:r>
        </w:p>
      </w:docPartBody>
    </w:docPart>
    <w:docPart>
      <w:docPartPr>
        <w:name w:val="068766E8358347B59EC59B252D5C0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4244A-EED8-48C5-BFC0-0C49F7AA9FC5}"/>
      </w:docPartPr>
      <w:docPartBody>
        <w:p w:rsidR="00DA2060" w:rsidRDefault="00000000">
          <w:pPr>
            <w:pStyle w:val="068766E8358347B59EC59B252D5C0066"/>
          </w:pPr>
          <w:r>
            <w:t>Your Name</w:t>
          </w:r>
        </w:p>
      </w:docPartBody>
    </w:docPart>
    <w:docPart>
      <w:docPartPr>
        <w:name w:val="0B396A0F30FA47D597633862B8022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9DE17-D433-4933-AC5A-15526AB1151C}"/>
      </w:docPartPr>
      <w:docPartBody>
        <w:p w:rsidR="00000000" w:rsidRDefault="00DA2060" w:rsidP="00DA2060">
          <w:pPr>
            <w:pStyle w:val="0B396A0F30FA47D597633862B80224C5"/>
          </w:pPr>
          <w:r w:rsidRPr="00DF027C">
            <w:t>Subtitle Text Here</w:t>
          </w:r>
        </w:p>
      </w:docPartBody>
    </w:docPart>
    <w:docPart>
      <w:docPartPr>
        <w:name w:val="DD3749A4A27A4FBC954D47FEB9468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F1A37-63E9-4B9E-A4AE-F9A5EFD2B22F}"/>
      </w:docPartPr>
      <w:docPartBody>
        <w:p w:rsidR="00000000" w:rsidRDefault="00DA2060" w:rsidP="00DA2060">
          <w:pPr>
            <w:pStyle w:val="DD3749A4A27A4FBC954D47FEB9468F2A"/>
          </w:pPr>
          <w:r w:rsidRPr="00DF027C">
            <w:t>Subtitle Text Here</w:t>
          </w:r>
        </w:p>
      </w:docPartBody>
    </w:docPart>
    <w:docPart>
      <w:docPartPr>
        <w:name w:val="13E6EC7A842848408FAF255459675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A7FC44-5636-426E-A3FB-C0BC0E0A84F8}"/>
      </w:docPartPr>
      <w:docPartBody>
        <w:p w:rsidR="00000000" w:rsidRDefault="00DA2060" w:rsidP="00DA2060">
          <w:pPr>
            <w:pStyle w:val="13E6EC7A842848408FAF25545967574D"/>
          </w:pPr>
          <w:r w:rsidRPr="00DF027C">
            <w:t>Subtitle Text Here</w:t>
          </w:r>
        </w:p>
      </w:docPartBody>
    </w:docPart>
    <w:docPart>
      <w:docPartPr>
        <w:name w:val="6618BB660D3244B7BD0E28FD34454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64381-A342-499F-98DA-CA86E7CF6DBE}"/>
      </w:docPartPr>
      <w:docPartBody>
        <w:p w:rsidR="00000000" w:rsidRDefault="00DA2060" w:rsidP="00DA2060">
          <w:pPr>
            <w:pStyle w:val="6618BB660D3244B7BD0E28FD34454ED2"/>
          </w:pPr>
          <w:r w:rsidRPr="00DF027C">
            <w:t>Subtitle Text Here</w:t>
          </w:r>
        </w:p>
      </w:docPartBody>
    </w:docPart>
    <w:docPart>
      <w:docPartPr>
        <w:name w:val="89FC18CE43AF47A0928F0E50CCF55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30761-E9A4-440A-94F5-9038000ADD71}"/>
      </w:docPartPr>
      <w:docPartBody>
        <w:p w:rsidR="00000000" w:rsidRDefault="00DA2060" w:rsidP="00DA2060">
          <w:pPr>
            <w:pStyle w:val="89FC18CE43AF47A0928F0E50CCF5580C"/>
          </w:pPr>
          <w:r w:rsidRPr="00DF027C">
            <w:t>Subtitle Text Here</w:t>
          </w:r>
        </w:p>
      </w:docPartBody>
    </w:docPart>
    <w:docPart>
      <w:docPartPr>
        <w:name w:val="F9A8105124274338A3ABB52851BEC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483F7-ABAA-4004-BBC1-565AAEA4BECA}"/>
      </w:docPartPr>
      <w:docPartBody>
        <w:p w:rsidR="00000000" w:rsidRDefault="00DA2060" w:rsidP="00DA2060">
          <w:pPr>
            <w:pStyle w:val="F9A8105124274338A3ABB52851BECE2F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10"/>
    <w:rsid w:val="00057110"/>
    <w:rsid w:val="00D44573"/>
    <w:rsid w:val="00DA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E2142F7CD6C54D6E96D94AB26E750E13">
    <w:name w:val="E2142F7CD6C54D6E96D94AB26E750E13"/>
  </w:style>
  <w:style w:type="paragraph" w:customStyle="1" w:styleId="4A53340AF96B4101A59D2C0E010BD1D5">
    <w:name w:val="4A53340AF96B4101A59D2C0E010BD1D5"/>
  </w:style>
  <w:style w:type="paragraph" w:customStyle="1" w:styleId="068766E8358347B59EC59B252D5C0066">
    <w:name w:val="068766E8358347B59EC59B252D5C0066"/>
  </w:style>
  <w:style w:type="paragraph" w:customStyle="1" w:styleId="8A9AA61C8C7B4394A919ECAF1CAE378A">
    <w:name w:val="8A9AA61C8C7B4394A919ECAF1CAE378A"/>
  </w:style>
  <w:style w:type="paragraph" w:customStyle="1" w:styleId="6989A56D69B94FF0AE92D7781E8E2746">
    <w:name w:val="6989A56D69B94FF0AE92D7781E8E2746"/>
  </w:style>
  <w:style w:type="paragraph" w:customStyle="1" w:styleId="CF167A6C09B344ABA95609E9BB9FD22F">
    <w:name w:val="CF167A6C09B344ABA95609E9BB9FD22F"/>
  </w:style>
  <w:style w:type="paragraph" w:customStyle="1" w:styleId="71FD3DE4BB554193ADB533101579E6BD">
    <w:name w:val="71FD3DE4BB554193ADB533101579E6BD"/>
  </w:style>
  <w:style w:type="paragraph" w:customStyle="1" w:styleId="DD42A2F2E4134425A37202CA1FF6C95A">
    <w:name w:val="DD42A2F2E4134425A37202CA1FF6C95A"/>
  </w:style>
  <w:style w:type="paragraph" w:customStyle="1" w:styleId="66B13DBE51C74A158AB06E23C67BDA28">
    <w:name w:val="66B13DBE51C74A158AB06E23C67BDA28"/>
    <w:rsid w:val="00DA2060"/>
  </w:style>
  <w:style w:type="paragraph" w:customStyle="1" w:styleId="93D910B16088484EB8CE0E31E66A6209">
    <w:name w:val="93D910B16088484EB8CE0E31E66A6209"/>
    <w:rsid w:val="00DA2060"/>
  </w:style>
  <w:style w:type="paragraph" w:customStyle="1" w:styleId="D003495A6EF844BDA2779B5CE378A31A">
    <w:name w:val="D003495A6EF844BDA2779B5CE378A31A"/>
    <w:rsid w:val="00DA2060"/>
  </w:style>
  <w:style w:type="paragraph" w:customStyle="1" w:styleId="23E88300BA864FD8A924EE5135386550">
    <w:name w:val="23E88300BA864FD8A924EE5135386550"/>
    <w:rsid w:val="00DA2060"/>
  </w:style>
  <w:style w:type="paragraph" w:customStyle="1" w:styleId="0B396A0F30FA47D597633862B80224C5">
    <w:name w:val="0B396A0F30FA47D597633862B80224C5"/>
    <w:rsid w:val="00DA2060"/>
  </w:style>
  <w:style w:type="paragraph" w:customStyle="1" w:styleId="17E417538F9C4311921FBEF4FE731844">
    <w:name w:val="17E417538F9C4311921FBEF4FE731844"/>
    <w:rsid w:val="00DA2060"/>
  </w:style>
  <w:style w:type="paragraph" w:customStyle="1" w:styleId="DD3749A4A27A4FBC954D47FEB9468F2A">
    <w:name w:val="DD3749A4A27A4FBC954D47FEB9468F2A"/>
    <w:rsid w:val="00DA2060"/>
  </w:style>
  <w:style w:type="paragraph" w:customStyle="1" w:styleId="13E6EC7A842848408FAF25545967574D">
    <w:name w:val="13E6EC7A842848408FAF25545967574D"/>
    <w:rsid w:val="00DA2060"/>
  </w:style>
  <w:style w:type="paragraph" w:customStyle="1" w:styleId="6618BB660D3244B7BD0E28FD34454ED2">
    <w:name w:val="6618BB660D3244B7BD0E28FD34454ED2"/>
    <w:rsid w:val="00DA2060"/>
  </w:style>
  <w:style w:type="paragraph" w:customStyle="1" w:styleId="89FC18CE43AF47A0928F0E50CCF5580C">
    <w:name w:val="89FC18CE43AF47A0928F0E50CCF5580C"/>
    <w:rsid w:val="00DA2060"/>
  </w:style>
  <w:style w:type="paragraph" w:customStyle="1" w:styleId="F9A8105124274338A3ABB52851BECE2F">
    <w:name w:val="F9A8105124274338A3ABB52851BECE2F"/>
    <w:rsid w:val="00DA2060"/>
  </w:style>
  <w:style w:type="paragraph" w:customStyle="1" w:styleId="64814C2146444997942A89BD9730E943">
    <w:name w:val="64814C2146444997942A89BD9730E943"/>
    <w:rsid w:val="00DA2060"/>
  </w:style>
  <w:style w:type="paragraph" w:customStyle="1" w:styleId="03A72B92DE544E66B0D7570F9AA51421">
    <w:name w:val="03A72B92DE544E66B0D7570F9AA51421"/>
    <w:rsid w:val="00DA2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Umar Bin Kasan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{25CCC44C-DA49-4CF9-A94F-582B96AA2D3D}tf16392850_win32.dotx</Template>
  <TotalTime>140</TotalTime>
  <Pages>7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Umar</dc:creator>
  <cp:keywords/>
  <cp:lastModifiedBy>UMAR BIN KASAN - PGSE-0922A</cp:lastModifiedBy>
  <cp:revision>4</cp:revision>
  <cp:lastPrinted>2006-08-01T17:47:00Z</cp:lastPrinted>
  <dcterms:created xsi:type="dcterms:W3CDTF">2022-12-19T13:09:00Z</dcterms:created>
  <dcterms:modified xsi:type="dcterms:W3CDTF">2022-12-21T15:38:00Z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